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28EFD765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1E01C5FA" w14:textId="17AFD4E7" w:rsidR="000629D5" w:rsidRDefault="000629D5" w:rsidP="002A00D9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4514C257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3D08928E" w14:textId="77777777" w:rsidR="002A00D9" w:rsidRDefault="002A00D9" w:rsidP="00846D4F">
            <w:pPr>
              <w:pStyle w:val="af3"/>
            </w:pPr>
            <w:proofErr w:type="spellStart"/>
            <w:r>
              <w:rPr>
                <w:rStyle w:val="jsgrdq"/>
                <w:b/>
                <w:bCs/>
                <w:color w:val="292318"/>
              </w:rPr>
              <w:t>Дарынко</w:t>
            </w:r>
            <w:proofErr w:type="spellEnd"/>
            <w:r>
              <w:rPr>
                <w:rStyle w:val="jsgrdq"/>
                <w:b/>
                <w:bCs/>
                <w:color w:val="292318"/>
              </w:rPr>
              <w:t xml:space="preserve"> Е.В</w:t>
            </w:r>
            <w:r>
              <w:t xml:space="preserve"> </w:t>
            </w:r>
          </w:p>
          <w:p w14:paraId="18F19945" w14:textId="2C3D0C2B" w:rsidR="000629D5" w:rsidRPr="002A00D9" w:rsidRDefault="004A7BF7" w:rsidP="00846D4F">
            <w:pPr>
              <w:pStyle w:val="af3"/>
            </w:pPr>
            <w:bookmarkStart w:id="0" w:name="_GoBack"/>
            <w:bookmarkEnd w:id="0"/>
            <w:r>
              <w:t>Отдел</w:t>
            </w:r>
            <w:r w:rsidRPr="002A00D9">
              <w:t xml:space="preserve"> </w:t>
            </w:r>
            <w:r>
              <w:t>кадров</w:t>
            </w:r>
            <w:r w:rsidRPr="002A00D9">
              <w:t xml:space="preserve"> </w:t>
            </w:r>
            <w:proofErr w:type="spellStart"/>
            <w:r>
              <w:rPr>
                <w:lang w:val="en-US"/>
              </w:rPr>
              <w:t>JetBrains</w:t>
            </w:r>
            <w:proofErr w:type="spellEnd"/>
          </w:p>
          <w:p w14:paraId="0791B726" w14:textId="7518CE24" w:rsidR="000629D5" w:rsidRPr="002A00D9" w:rsidRDefault="004A7BF7" w:rsidP="00846D4F">
            <w:pPr>
              <w:pStyle w:val="af3"/>
            </w:pPr>
            <w:proofErr w:type="spellStart"/>
            <w:r>
              <w:rPr>
                <w:lang w:val="en-US"/>
              </w:rPr>
              <w:t>JetBrains</w:t>
            </w:r>
            <w:proofErr w:type="spellEnd"/>
          </w:p>
          <w:p w14:paraId="7C2BE06D" w14:textId="591C6D3D" w:rsidR="000629D5" w:rsidRPr="004A7BF7" w:rsidRDefault="004A7BF7" w:rsidP="00846D4F">
            <w:pPr>
              <w:pStyle w:val="af3"/>
            </w:pPr>
            <w:r>
              <w:t>Казанская 6</w:t>
            </w:r>
          </w:p>
          <w:p w14:paraId="3A4DBB92" w14:textId="40B67F7E" w:rsidR="000629D5" w:rsidRDefault="004A7BF7" w:rsidP="00846D4F">
            <w:pPr>
              <w:pStyle w:val="af3"/>
            </w:pPr>
            <w:r>
              <w:t>19000, Санкт-Петербург</w:t>
            </w:r>
          </w:p>
          <w:p w14:paraId="21A51038" w14:textId="76D75A45" w:rsidR="00846D4F" w:rsidRPr="00846D4F" w:rsidRDefault="000629D5" w:rsidP="004A7BF7">
            <w:r w:rsidRPr="00BF09B3">
              <w:rPr>
                <w:lang w:bidi="ru-RU"/>
              </w:rPr>
              <w:t>Здравствуйте,</w:t>
            </w:r>
            <w:r w:rsidR="002A00D9">
              <w:rPr>
                <w:rStyle w:val="20"/>
                <w:b w:val="0"/>
                <w:bCs w:val="0"/>
                <w:color w:val="292318"/>
              </w:rPr>
              <w:t xml:space="preserve"> </w:t>
            </w:r>
            <w:proofErr w:type="spellStart"/>
            <w:r w:rsidR="002A00D9">
              <w:rPr>
                <w:rStyle w:val="jsgrdq"/>
                <w:b/>
                <w:bCs/>
                <w:color w:val="292318"/>
              </w:rPr>
              <w:t>Дарынко</w:t>
            </w:r>
            <w:proofErr w:type="spellEnd"/>
            <w:r w:rsidR="002A00D9">
              <w:rPr>
                <w:rStyle w:val="jsgrdq"/>
                <w:b/>
                <w:bCs/>
                <w:color w:val="292318"/>
              </w:rPr>
              <w:t xml:space="preserve"> Е.В</w:t>
            </w:r>
            <w:r w:rsidRPr="00BF09B3">
              <w:rPr>
                <w:lang w:bidi="ru-RU"/>
              </w:rPr>
              <w:t>!</w:t>
            </w:r>
          </w:p>
          <w:p w14:paraId="546BFD79" w14:textId="68F073E8" w:rsidR="00846D4F" w:rsidRPr="00846D4F" w:rsidRDefault="004A7BF7" w:rsidP="00846D4F">
            <w:r>
              <w:t>Вы ищете программиста, который:</w:t>
            </w:r>
          </w:p>
          <w:p w14:paraId="12B35077" w14:textId="3B509A7F" w:rsidR="004A7BF7" w:rsidRDefault="004A7BF7" w:rsidP="004A7BF7">
            <w:pPr>
              <w:pStyle w:val="a"/>
            </w:pPr>
            <w:r>
              <w:t>Имеет 3 года опыта работы программистом?</w:t>
            </w:r>
          </w:p>
          <w:p w14:paraId="482310E3" w14:textId="216859FA" w:rsidR="004A7BF7" w:rsidRDefault="004A7BF7" w:rsidP="004A7BF7">
            <w:pPr>
              <w:pStyle w:val="a"/>
            </w:pPr>
            <w:r>
              <w:t>Знает все актуальные языки программирования?</w:t>
            </w:r>
          </w:p>
          <w:p w14:paraId="65CF3B41" w14:textId="1E43C957" w:rsidR="004A7BF7" w:rsidRDefault="004A7BF7" w:rsidP="004A7BF7">
            <w:pPr>
              <w:pStyle w:val="a"/>
            </w:pPr>
            <w:r>
              <w:t>Владеет навыками делового общения?</w:t>
            </w:r>
          </w:p>
          <w:p w14:paraId="539C0A05" w14:textId="203BDD16" w:rsidR="004A7BF7" w:rsidRDefault="004A7BF7" w:rsidP="004A7BF7">
            <w:pPr>
              <w:pStyle w:val="a"/>
            </w:pPr>
            <w:r>
              <w:t>Постоянно обучается и совершенствует свои навыки?</w:t>
            </w:r>
          </w:p>
          <w:p w14:paraId="339D5B80" w14:textId="77777777" w:rsidR="004A7BF7" w:rsidRPr="002A00D9" w:rsidRDefault="004A7BF7" w:rsidP="004A7BF7">
            <w:pPr>
              <w:pStyle w:val="a"/>
              <w:numPr>
                <w:ilvl w:val="0"/>
                <w:numId w:val="0"/>
              </w:numPr>
            </w:pPr>
          </w:p>
          <w:p w14:paraId="058530C9" w14:textId="47583651" w:rsidR="00846D4F" w:rsidRPr="00846D4F" w:rsidRDefault="00846D4F" w:rsidP="004A7BF7">
            <w:pPr>
              <w:pStyle w:val="a"/>
              <w:numPr>
                <w:ilvl w:val="0"/>
                <w:numId w:val="0"/>
              </w:numPr>
              <w:ind w:left="720" w:hanging="360"/>
            </w:pPr>
          </w:p>
          <w:p w14:paraId="5B063668" w14:textId="6F442DAC" w:rsidR="000629D5" w:rsidRPr="00BF09B3" w:rsidRDefault="002A00D9" w:rsidP="004A7BF7">
            <w:r>
              <w:rPr>
                <w:rStyle w:val="jsgrdq"/>
                <w:color w:val="292318"/>
              </w:rPr>
              <w:t>Я, Галактионов Максим Алексеевич, хочу пройти у вас стажировку по направлению: "IT - В химии", у меня есть опыт в языках программирования, также я могу составлять 3D - модели, химических реакций, таким образом можно будет проводить опыты безопасно.</w:t>
            </w:r>
            <w:r w:rsidR="004A7BF7">
              <w:br/>
              <w:t>С уважением,</w:t>
            </w:r>
          </w:p>
          <w:p w14:paraId="18622B12" w14:textId="77777777" w:rsidR="000629D5" w:rsidRPr="00BF09B3" w:rsidRDefault="000629D5" w:rsidP="00846D4F"/>
          <w:p w14:paraId="091B0B9D" w14:textId="647ADB95" w:rsidR="000629D5" w:rsidRPr="002A00D9" w:rsidRDefault="002A00D9" w:rsidP="00846D4F">
            <w:r>
              <w:t>Галактионов Максим</w:t>
            </w:r>
          </w:p>
          <w:p w14:paraId="6D9930BE" w14:textId="1DFEB98B" w:rsidR="000629D5" w:rsidRDefault="000629D5" w:rsidP="00846D4F"/>
        </w:tc>
      </w:tr>
      <w:tr w:rsidR="000629D5" w14:paraId="46EB750E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630A2ECF" w14:textId="1634B07F" w:rsidR="002A00D9" w:rsidRPr="002A00D9" w:rsidRDefault="002A00D9" w:rsidP="002A00D9">
            <w:pPr>
              <w:pStyle w:val="a4"/>
              <w:rPr>
                <w:sz w:val="60"/>
                <w:szCs w:val="60"/>
              </w:rPr>
            </w:pPr>
            <w:r w:rsidRPr="002A00D9">
              <w:rPr>
                <w:sz w:val="44"/>
                <w:szCs w:val="44"/>
              </w:rPr>
              <w:t xml:space="preserve">Галактионов </w:t>
            </w:r>
            <w:r w:rsidRPr="002A00D9">
              <w:rPr>
                <w:sz w:val="60"/>
                <w:szCs w:val="60"/>
              </w:rPr>
              <w:t>Максим</w:t>
            </w:r>
          </w:p>
          <w:p w14:paraId="3834EB4E" w14:textId="42FD457A" w:rsidR="000629D5" w:rsidRDefault="004A7BF7" w:rsidP="000629D5">
            <w:pPr>
              <w:pStyle w:val="af0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2A00D9">
              <w:rPr>
                <w:spacing w:val="0"/>
                <w:w w:val="94"/>
              </w:rPr>
              <w:t>Программис</w:t>
            </w:r>
            <w:r w:rsidRPr="002A00D9">
              <w:rPr>
                <w:spacing w:val="9"/>
                <w:w w:val="94"/>
              </w:rPr>
              <w:t>т</w:t>
            </w:r>
          </w:p>
          <w:p w14:paraId="6133F35D" w14:textId="77777777" w:rsidR="000629D5" w:rsidRDefault="000629D5" w:rsidP="000629D5"/>
          <w:sdt>
            <w:sdtPr>
              <w:id w:val="-1954003311"/>
              <w:placeholder>
                <w:docPart w:val="EF155DF6FCDE4437A7092BA4AEC7875F"/>
              </w:placeholder>
              <w:temporary/>
              <w:showingPlcHdr/>
              <w15:appearance w15:val="hidden"/>
            </w:sdtPr>
            <w:sdtEndPr/>
            <w:sdtContent>
              <w:p w14:paraId="210C236F" w14:textId="77777777" w:rsidR="000629D5" w:rsidRPr="00846D4F" w:rsidRDefault="000629D5" w:rsidP="00846D4F">
                <w:pPr>
                  <w:pStyle w:val="2"/>
                </w:pPr>
                <w:r w:rsidRPr="00846D4F">
                  <w:rPr>
                    <w:rStyle w:val="20"/>
                    <w:b/>
                    <w:lang w:bidi="ru-RU"/>
                  </w:rPr>
                  <w:t>КОНТАКТЫ</w:t>
                </w:r>
              </w:p>
            </w:sdtContent>
          </w:sdt>
          <w:p w14:paraId="56FD8D0E" w14:textId="5B1FD7B8" w:rsidR="000629D5" w:rsidRDefault="000629D5" w:rsidP="000629D5">
            <w:pPr>
              <w:pStyle w:val="af4"/>
            </w:pPr>
          </w:p>
          <w:p w14:paraId="5819319E" w14:textId="77777777" w:rsidR="000629D5" w:rsidRPr="004D3011" w:rsidRDefault="000629D5" w:rsidP="000629D5">
            <w:pPr>
              <w:pStyle w:val="af5"/>
            </w:pPr>
          </w:p>
          <w:sdt>
            <w:sdtPr>
              <w:id w:val="67859272"/>
              <w:placeholder>
                <w:docPart w:val="7886AD81F5E241929A0D61AD87B7E78A"/>
              </w:placeholder>
              <w:temporary/>
              <w:showingPlcHdr/>
              <w15:appearance w15:val="hidden"/>
            </w:sdtPr>
            <w:sdtEndPr/>
            <w:sdtContent>
              <w:p w14:paraId="59916AF1" w14:textId="77777777" w:rsidR="000629D5" w:rsidRDefault="000629D5" w:rsidP="000629D5">
                <w:pPr>
                  <w:pStyle w:val="af4"/>
                </w:pPr>
                <w:r w:rsidRPr="004D3011">
                  <w:rPr>
                    <w:lang w:bidi="ru-RU"/>
                  </w:rPr>
                  <w:t>ВЕБ-САЙТ:</w:t>
                </w:r>
              </w:p>
            </w:sdtContent>
          </w:sdt>
          <w:p w14:paraId="3AC072A6" w14:textId="7C63488B" w:rsidR="000629D5" w:rsidRPr="002A00D9" w:rsidRDefault="004A7BF7" w:rsidP="000629D5">
            <w:pPr>
              <w:pStyle w:val="af4"/>
            </w:pPr>
            <w:r>
              <w:rPr>
                <w:lang w:val="en-US"/>
              </w:rPr>
              <w:t>site</w:t>
            </w:r>
            <w:r w:rsidRPr="002A00D9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14:paraId="03FB0EA5" w14:textId="77777777" w:rsidR="000629D5" w:rsidRDefault="000629D5" w:rsidP="000629D5">
            <w:pPr>
              <w:pStyle w:val="af5"/>
            </w:pPr>
          </w:p>
          <w:sdt>
            <w:sdtPr>
              <w:id w:val="-240260293"/>
              <w:placeholder>
                <w:docPart w:val="75F45F9ADC7C46D689D76E12C23C939C"/>
              </w:placeholder>
              <w:temporary/>
              <w:showingPlcHdr/>
              <w15:appearance w15:val="hidden"/>
            </w:sdtPr>
            <w:sdtEndPr/>
            <w:sdtContent>
              <w:p w14:paraId="516D763B" w14:textId="77777777" w:rsidR="000629D5" w:rsidRDefault="000629D5" w:rsidP="000629D5">
                <w:pPr>
                  <w:pStyle w:val="af4"/>
                </w:pPr>
                <w:r w:rsidRPr="004D3011">
                  <w:rPr>
                    <w:lang w:bidi="ru-RU"/>
                  </w:rPr>
                  <w:t>ЭЛЕКТРОННАЯ ПОЧТА:</w:t>
                </w:r>
              </w:p>
            </w:sdtContent>
          </w:sdt>
          <w:sdt>
            <w:sdtPr>
              <w:rPr>
                <w:rStyle w:val="a9"/>
              </w:rPr>
              <w:id w:val="-1223903890"/>
              <w:placeholder>
                <w:docPart w:val="BC4E228B06BE47C1A0DC6975831D05A9"/>
              </w:placeholder>
              <w:temporary/>
              <w:showingPlcHdr/>
              <w15:appearance w15:val="hidden"/>
            </w:sdtPr>
            <w:sdtEndPr>
              <w:rPr>
                <w:rStyle w:val="a9"/>
              </w:rPr>
            </w:sdtEndPr>
            <w:sdtContent>
              <w:p w14:paraId="6F5D884D" w14:textId="77777777" w:rsidR="000629D5" w:rsidRPr="00846D4F" w:rsidRDefault="001A0E6B" w:rsidP="000629D5">
                <w:pPr>
                  <w:pStyle w:val="af4"/>
                  <w:rPr>
                    <w:rStyle w:val="a9"/>
                  </w:rPr>
                </w:pPr>
                <w:hyperlink r:id="rId10" w:history="1">
                  <w:r w:rsidR="009E7C63" w:rsidRPr="00846D4F">
                    <w:rPr>
                      <w:rStyle w:val="a9"/>
                      <w:lang w:bidi="ru-RU"/>
                    </w:rPr>
                    <w:t>proverka@example.com</w:t>
                  </w:r>
                </w:hyperlink>
              </w:p>
            </w:sdtContent>
          </w:sdt>
        </w:tc>
        <w:tc>
          <w:tcPr>
            <w:tcW w:w="720" w:type="dxa"/>
          </w:tcPr>
          <w:p w14:paraId="7242EE20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0CB64115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51F67D4A" w14:textId="77777777" w:rsidR="0043117B" w:rsidRPr="00846D4F" w:rsidRDefault="001A0E6B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A584B" w14:textId="77777777" w:rsidR="001A0E6B" w:rsidRDefault="001A0E6B" w:rsidP="000C45FF">
      <w:r>
        <w:separator/>
      </w:r>
    </w:p>
  </w:endnote>
  <w:endnote w:type="continuationSeparator" w:id="0">
    <w:p w14:paraId="7C8DB732" w14:textId="77777777" w:rsidR="001A0E6B" w:rsidRDefault="001A0E6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0BE69" w14:textId="77777777" w:rsidR="001A0E6B" w:rsidRDefault="001A0E6B" w:rsidP="000C45FF">
      <w:r>
        <w:separator/>
      </w:r>
    </w:p>
  </w:footnote>
  <w:footnote w:type="continuationSeparator" w:id="0">
    <w:p w14:paraId="1E18A0DC" w14:textId="77777777" w:rsidR="001A0E6B" w:rsidRDefault="001A0E6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91BDC" w14:textId="77777777" w:rsidR="000C45FF" w:rsidRDefault="000C45FF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04DFE367" wp14:editId="1C2397CC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F7"/>
    <w:rsid w:val="00036450"/>
    <w:rsid w:val="00061C84"/>
    <w:rsid w:val="000629D5"/>
    <w:rsid w:val="00076632"/>
    <w:rsid w:val="000C291F"/>
    <w:rsid w:val="000C45FF"/>
    <w:rsid w:val="000E3FD1"/>
    <w:rsid w:val="000F46E6"/>
    <w:rsid w:val="00180329"/>
    <w:rsid w:val="0019001F"/>
    <w:rsid w:val="001A0E6B"/>
    <w:rsid w:val="001A74A5"/>
    <w:rsid w:val="001B2ABD"/>
    <w:rsid w:val="001D2335"/>
    <w:rsid w:val="001E1759"/>
    <w:rsid w:val="001F1ECC"/>
    <w:rsid w:val="002400EB"/>
    <w:rsid w:val="00244620"/>
    <w:rsid w:val="00256CF7"/>
    <w:rsid w:val="002A00D9"/>
    <w:rsid w:val="0030481B"/>
    <w:rsid w:val="004071FC"/>
    <w:rsid w:val="00445947"/>
    <w:rsid w:val="004813B3"/>
    <w:rsid w:val="00496591"/>
    <w:rsid w:val="004A7BF7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C1736"/>
    <w:rsid w:val="008F71B7"/>
    <w:rsid w:val="00922D5C"/>
    <w:rsid w:val="009E7C63"/>
    <w:rsid w:val="00A10A67"/>
    <w:rsid w:val="00A2118D"/>
    <w:rsid w:val="00AC6AF9"/>
    <w:rsid w:val="00AD76E2"/>
    <w:rsid w:val="00B20152"/>
    <w:rsid w:val="00B70850"/>
    <w:rsid w:val="00B74F2A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446CD"/>
    <w:rsid w:val="00D82F2F"/>
    <w:rsid w:val="00DA694B"/>
    <w:rsid w:val="00DD172A"/>
    <w:rsid w:val="00E25A26"/>
    <w:rsid w:val="00E55D74"/>
    <w:rsid w:val="00E866EC"/>
    <w:rsid w:val="00E93B74"/>
    <w:rsid w:val="00EB3A62"/>
    <w:rsid w:val="00F37E8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DDD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4F2A"/>
    <w:pPr>
      <w:spacing w:after="200" w:line="216" w:lineRule="auto"/>
    </w:pPr>
    <w:rPr>
      <w:sz w:val="20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3">
    <w:name w:val="heading 3"/>
    <w:basedOn w:val="a0"/>
    <w:next w:val="a0"/>
    <w:link w:val="30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a5"/>
    <w:uiPriority w:val="10"/>
    <w:qFormat/>
    <w:rsid w:val="008F71B7"/>
    <w:rPr>
      <w:caps/>
      <w:color w:val="000000" w:themeColor="text1"/>
      <w:sz w:val="72"/>
      <w:szCs w:val="76"/>
    </w:rPr>
  </w:style>
  <w:style w:type="character" w:customStyle="1" w:styleId="a5">
    <w:name w:val="Заголовок Знак"/>
    <w:basedOn w:val="a1"/>
    <w:link w:val="a4"/>
    <w:uiPriority w:val="10"/>
    <w:rsid w:val="008F71B7"/>
    <w:rPr>
      <w:caps/>
      <w:color w:val="000000" w:themeColor="text1"/>
      <w:sz w:val="72"/>
      <w:szCs w:val="76"/>
    </w:rPr>
  </w:style>
  <w:style w:type="character" w:styleId="a6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7">
    <w:name w:val="Date"/>
    <w:basedOn w:val="a0"/>
    <w:next w:val="a0"/>
    <w:link w:val="a8"/>
    <w:uiPriority w:val="99"/>
    <w:rsid w:val="00036450"/>
  </w:style>
  <w:style w:type="character" w:customStyle="1" w:styleId="a8">
    <w:name w:val="Дата Знак"/>
    <w:basedOn w:val="a1"/>
    <w:link w:val="a7"/>
    <w:uiPriority w:val="99"/>
    <w:rsid w:val="00036450"/>
    <w:rPr>
      <w:sz w:val="18"/>
      <w:szCs w:val="22"/>
    </w:rPr>
  </w:style>
  <w:style w:type="character" w:styleId="a9">
    <w:name w:val="Hyperlink"/>
    <w:basedOn w:val="a1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0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2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1B2ABD"/>
    <w:rPr>
      <w:color w:val="808080"/>
    </w:rPr>
  </w:style>
  <w:style w:type="paragraph" w:styleId="af0">
    <w:name w:val="Subtitle"/>
    <w:basedOn w:val="a0"/>
    <w:next w:val="a0"/>
    <w:link w:val="af1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одзаголовок Знак"/>
    <w:basedOn w:val="a1"/>
    <w:link w:val="af0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1"/>
    <w:link w:val="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a">
    <w:name w:val="List Bullet"/>
    <w:basedOn w:val="a0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af2">
    <w:name w:val="Серый текст"/>
    <w:basedOn w:val="a1"/>
    <w:uiPriority w:val="4"/>
    <w:semiHidden/>
    <w:qFormat/>
    <w:rsid w:val="000629D5"/>
    <w:rPr>
      <w:color w:val="808080" w:themeColor="background1" w:themeShade="80"/>
    </w:rPr>
  </w:style>
  <w:style w:type="paragraph" w:customStyle="1" w:styleId="af3">
    <w:name w:val="Адрес"/>
    <w:basedOn w:val="a0"/>
    <w:qFormat/>
    <w:rsid w:val="00B74F2A"/>
    <w:pPr>
      <w:spacing w:after="360"/>
      <w:contextualSpacing/>
    </w:pPr>
  </w:style>
  <w:style w:type="paragraph" w:customStyle="1" w:styleId="af4">
    <w:name w:val="Сведения о контакте"/>
    <w:basedOn w:val="a0"/>
    <w:qFormat/>
    <w:rsid w:val="000629D5"/>
    <w:pPr>
      <w:contextualSpacing/>
    </w:pPr>
  </w:style>
  <w:style w:type="paragraph" w:styleId="af5">
    <w:name w:val="No Spacing"/>
    <w:uiPriority w:val="1"/>
    <w:qFormat/>
    <w:rsid w:val="000629D5"/>
    <w:rPr>
      <w:sz w:val="22"/>
      <w:szCs w:val="22"/>
    </w:rPr>
  </w:style>
  <w:style w:type="character" w:customStyle="1" w:styleId="jsgrdq">
    <w:name w:val="jsgrdq"/>
    <w:basedOn w:val="a1"/>
    <w:rsid w:val="002A0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someone@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\AppData\Roaming\Microsoft\Templates\&#1057;&#1086;&#1087;&#1088;&#1086;&#1074;&#1086;&#1076;&#1080;&#1090;&#1077;&#1083;&#1100;&#1085;&#1086;&#1077;%20&#1087;&#1080;&#1089;&#1100;&#1084;&#1086;%20(&#1089;&#1077;&#1088;&#1086;-&#1075;&#1086;&#1083;&#1091;&#1073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155DF6FCDE4437A7092BA4AEC787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442C8-1B7E-4F49-BD2B-4919C7DCC713}"/>
      </w:docPartPr>
      <w:docPartBody>
        <w:p w:rsidR="00B93022" w:rsidRDefault="006D42A6">
          <w:pPr>
            <w:pStyle w:val="EF155DF6FCDE4437A7092BA4AEC7875F"/>
          </w:pPr>
          <w:r w:rsidRPr="00846D4F">
            <w:rPr>
              <w:rStyle w:val="20"/>
              <w:lang w:bidi="ru-RU"/>
            </w:rPr>
            <w:t>КОНТАКТЫ</w:t>
          </w:r>
        </w:p>
      </w:docPartBody>
    </w:docPart>
    <w:docPart>
      <w:docPartPr>
        <w:name w:val="7886AD81F5E241929A0D61AD87B7E7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4980E-8A14-4272-9754-9E570D0E090F}"/>
      </w:docPartPr>
      <w:docPartBody>
        <w:p w:rsidR="00B93022" w:rsidRDefault="006D42A6">
          <w:pPr>
            <w:pStyle w:val="7886AD81F5E241929A0D61AD87B7E78A"/>
          </w:pPr>
          <w:r w:rsidRPr="004D3011">
            <w:rPr>
              <w:lang w:bidi="ru-RU"/>
            </w:rPr>
            <w:t>ВЕБ-САЙТ:</w:t>
          </w:r>
        </w:p>
      </w:docPartBody>
    </w:docPart>
    <w:docPart>
      <w:docPartPr>
        <w:name w:val="75F45F9ADC7C46D689D76E12C23C93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5BFDBA-AB25-4FED-AAC6-35241856552C}"/>
      </w:docPartPr>
      <w:docPartBody>
        <w:p w:rsidR="00B93022" w:rsidRDefault="006D42A6">
          <w:pPr>
            <w:pStyle w:val="75F45F9ADC7C46D689D76E12C23C939C"/>
          </w:pPr>
          <w:r w:rsidRPr="004D3011">
            <w:rPr>
              <w:lang w:bidi="ru-RU"/>
            </w:rPr>
            <w:t>ЭЛЕКТРОННАЯ ПОЧТА:</w:t>
          </w:r>
        </w:p>
      </w:docPartBody>
    </w:docPart>
    <w:docPart>
      <w:docPartPr>
        <w:name w:val="BC4E228B06BE47C1A0DC6975831D05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B9765-B812-4E4A-A1C7-9FA5564C9BC5}"/>
      </w:docPartPr>
      <w:docPartBody>
        <w:p w:rsidR="00B93022" w:rsidRDefault="00B96F0A">
          <w:pPr>
            <w:pStyle w:val="BC4E228B06BE47C1A0DC6975831D05A9"/>
          </w:pPr>
          <w:hyperlink r:id="rId5" w:history="1">
            <w:r w:rsidR="006D42A6" w:rsidRPr="00846D4F">
              <w:rPr>
                <w:rStyle w:val="a5"/>
                <w:lang w:bidi="ru-RU"/>
              </w:rPr>
              <w:t>proverka@example.com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D3"/>
    <w:rsid w:val="006D42A6"/>
    <w:rsid w:val="00A668D3"/>
    <w:rsid w:val="00B93022"/>
    <w:rsid w:val="00B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16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FB3F4938C4E46FEAB6814378AF290E4">
    <w:name w:val="4FB3F4938C4E46FEAB6814378AF290E4"/>
  </w:style>
  <w:style w:type="paragraph" w:customStyle="1" w:styleId="C70EB56C872E445D93CFECB1D5A6FFAF">
    <w:name w:val="C70EB56C872E445D93CFECB1D5A6FFAF"/>
  </w:style>
  <w:style w:type="paragraph" w:customStyle="1" w:styleId="FE04FC40B17B48929E7C2DADCF339B99">
    <w:name w:val="FE04FC40B17B48929E7C2DADCF339B99"/>
  </w:style>
  <w:style w:type="paragraph" w:customStyle="1" w:styleId="94B99CEDD88844E493B019390037FF7A">
    <w:name w:val="94B99CEDD88844E493B019390037FF7A"/>
  </w:style>
  <w:style w:type="paragraph" w:customStyle="1" w:styleId="2817F0A3B2C14C69AD792EF1E6C106DE">
    <w:name w:val="2817F0A3B2C14C69AD792EF1E6C106DE"/>
  </w:style>
  <w:style w:type="paragraph" w:customStyle="1" w:styleId="043435AA80374FDAADB3D7F48E447F1B">
    <w:name w:val="043435AA80374FDAADB3D7F48E447F1B"/>
  </w:style>
  <w:style w:type="paragraph" w:customStyle="1" w:styleId="6D3A843718EC49CC904DB668051D22B3">
    <w:name w:val="6D3A843718EC49CC904DB668051D22B3"/>
  </w:style>
  <w:style w:type="paragraph" w:customStyle="1" w:styleId="D7B2AE13F09C4DA8906D5433EE5FC2E6">
    <w:name w:val="D7B2AE13F09C4DA8906D5433EE5FC2E6"/>
  </w:style>
  <w:style w:type="paragraph" w:styleId="a">
    <w:name w:val="List Bullet"/>
    <w:basedOn w:val="a0"/>
    <w:uiPriority w:val="5"/>
    <w:rsid w:val="00A668D3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eastAsia="en-US"/>
    </w:rPr>
  </w:style>
  <w:style w:type="paragraph" w:customStyle="1" w:styleId="82733A0B21CF4719B52308A893686022">
    <w:name w:val="82733A0B21CF4719B52308A893686022"/>
  </w:style>
  <w:style w:type="character" w:customStyle="1" w:styleId="a4">
    <w:name w:val="Серый текст"/>
    <w:basedOn w:val="a1"/>
    <w:uiPriority w:val="4"/>
    <w:semiHidden/>
    <w:qFormat/>
    <w:rPr>
      <w:color w:val="808080" w:themeColor="background1" w:themeShade="80"/>
    </w:rPr>
  </w:style>
  <w:style w:type="paragraph" w:customStyle="1" w:styleId="34C86547C04C4FB89F63E81339BB21D4">
    <w:name w:val="34C86547C04C4FB89F63E81339BB21D4"/>
  </w:style>
  <w:style w:type="paragraph" w:customStyle="1" w:styleId="32F84D5F79384FBA8308F1A997CDEA24">
    <w:name w:val="32F84D5F79384FBA8308F1A997CDEA24"/>
  </w:style>
  <w:style w:type="paragraph" w:customStyle="1" w:styleId="139534CF0CC246238ED48B0E9AE7742C">
    <w:name w:val="139534CF0CC246238ED48B0E9AE7742C"/>
  </w:style>
  <w:style w:type="paragraph" w:customStyle="1" w:styleId="F00F9D6C6C954638A8FF056CDDEE6F0A">
    <w:name w:val="F00F9D6C6C954638A8FF056CDDEE6F0A"/>
  </w:style>
  <w:style w:type="paragraph" w:customStyle="1" w:styleId="963DFE877B2841759FDBA352631D1A4C">
    <w:name w:val="963DFE877B2841759FDBA352631D1A4C"/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paragraph" w:customStyle="1" w:styleId="EF155DF6FCDE4437A7092BA4AEC7875F">
    <w:name w:val="EF155DF6FCDE4437A7092BA4AEC7875F"/>
  </w:style>
  <w:style w:type="paragraph" w:customStyle="1" w:styleId="89B5BFF3B4A24945AA2EA0072909305D">
    <w:name w:val="89B5BFF3B4A24945AA2EA0072909305D"/>
  </w:style>
  <w:style w:type="paragraph" w:customStyle="1" w:styleId="266087C23E6044B788B0337E0E0EA1D5">
    <w:name w:val="266087C23E6044B788B0337E0E0EA1D5"/>
  </w:style>
  <w:style w:type="paragraph" w:customStyle="1" w:styleId="7886AD81F5E241929A0D61AD87B7E78A">
    <w:name w:val="7886AD81F5E241929A0D61AD87B7E78A"/>
  </w:style>
  <w:style w:type="paragraph" w:customStyle="1" w:styleId="C0B060CF50CA4FA9857349615421541B">
    <w:name w:val="C0B060CF50CA4FA9857349615421541B"/>
  </w:style>
  <w:style w:type="paragraph" w:customStyle="1" w:styleId="75F45F9ADC7C46D689D76E12C23C939C">
    <w:name w:val="75F45F9ADC7C46D689D76E12C23C939C"/>
  </w:style>
  <w:style w:type="character" w:styleId="a5">
    <w:name w:val="Hyperlink"/>
    <w:basedOn w:val="a1"/>
    <w:uiPriority w:val="99"/>
    <w:rPr>
      <w:color w:val="C45911" w:themeColor="accent2" w:themeShade="BF"/>
      <w:u w:val="single"/>
    </w:rPr>
  </w:style>
  <w:style w:type="paragraph" w:customStyle="1" w:styleId="BC4E228B06BE47C1A0DC6975831D05A9">
    <w:name w:val="BC4E228B06BE47C1A0DC6975831D05A9"/>
  </w:style>
  <w:style w:type="paragraph" w:customStyle="1" w:styleId="2E32116E5E04407D9A87BA61B84CB055">
    <w:name w:val="2E32116E5E04407D9A87BA61B84CB055"/>
    <w:rsid w:val="00A668D3"/>
  </w:style>
  <w:style w:type="paragraph" w:customStyle="1" w:styleId="F034CF29B0484EC5BFA3260396612E96">
    <w:name w:val="F034CF29B0484EC5BFA3260396612E96"/>
    <w:rsid w:val="00A668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(серо-голубое оформление).dotx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2021-04-05T02:15:00Z</dcterms:created>
  <dcterms:modified xsi:type="dcterms:W3CDTF">2021-04-05T02:15:00Z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