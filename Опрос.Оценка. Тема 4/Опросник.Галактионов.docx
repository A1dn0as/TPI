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9F1" w:rsidRDefault="009B79F1" w:rsidP="006F305D">
      <w:pPr>
        <w:jc w:val="center"/>
        <w:rPr>
          <w:rFonts w:ascii="Times New Roman" w:hAnsi="Times New Roman" w:cs="Times New Roman"/>
          <w:sz w:val="28"/>
          <w:szCs w:val="28"/>
        </w:rPr>
      </w:pPr>
      <w:r w:rsidRPr="009B79F1">
        <w:rPr>
          <w:rFonts w:ascii="Times New Roman" w:hAnsi="Times New Roman" w:cs="Times New Roman"/>
          <w:sz w:val="28"/>
          <w:szCs w:val="28"/>
        </w:rPr>
        <w:t xml:space="preserve">Опросник </w:t>
      </w:r>
    </w:p>
    <w:p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</w:p>
    <w:p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Пожалуйста, ответьте на несколько вопросов:</w:t>
      </w:r>
    </w:p>
    <w:p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</w:p>
    <w:p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вас зовут? </w:t>
      </w:r>
      <w:r w:rsidR="006F305D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ТекстовоеПоле1"/>
            <w:enabled/>
            <w:calcOnExit w:val="0"/>
            <w:textInput>
              <w:default w:val="Ваше ФИО...."/>
              <w:maxLength w:val="300"/>
            </w:textInput>
          </w:ffData>
        </w:fldChar>
      </w:r>
      <w:bookmarkStart w:id="0" w:name="ТекстовоеПоле1"/>
      <w:r w:rsidR="006F305D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="006F305D">
        <w:rPr>
          <w:rFonts w:ascii="Times New Roman" w:hAnsi="Times New Roman" w:cs="Times New Roman"/>
          <w:sz w:val="28"/>
          <w:szCs w:val="28"/>
        </w:rPr>
      </w:r>
      <w:r w:rsidR="006F305D">
        <w:rPr>
          <w:rFonts w:ascii="Times New Roman" w:hAnsi="Times New Roman" w:cs="Times New Roman"/>
          <w:sz w:val="28"/>
          <w:szCs w:val="28"/>
        </w:rPr>
        <w:fldChar w:fldCharType="separate"/>
      </w:r>
      <w:r w:rsidR="006F305D">
        <w:rPr>
          <w:rFonts w:ascii="Times New Roman" w:hAnsi="Times New Roman" w:cs="Times New Roman"/>
          <w:noProof/>
          <w:sz w:val="28"/>
          <w:szCs w:val="28"/>
        </w:rPr>
        <w:t>Ваше ФИО....</w:t>
      </w:r>
      <w:r w:rsidR="006F305D"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</w:p>
    <w:p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вам лет? </w:t>
      </w:r>
    </w:p>
    <w:p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Флажок1"/>
      <w:r>
        <w:rPr>
          <w:rFonts w:ascii="Times New Roman" w:hAnsi="Times New Roman" w:cs="Times New Roman"/>
          <w:sz w:val="28"/>
          <w:szCs w:val="28"/>
        </w:rPr>
        <w:instrText xml:space="preserve"> FORMCHECKBOX </w:instrText>
      </w:r>
      <w:r w:rsidR="00C244F2">
        <w:rPr>
          <w:rFonts w:ascii="Times New Roman" w:hAnsi="Times New Roman" w:cs="Times New Roman"/>
          <w:sz w:val="28"/>
          <w:szCs w:val="28"/>
        </w:rPr>
      </w:r>
      <w:r w:rsidR="00C244F2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До 18 лет</w:t>
      </w:r>
    </w:p>
    <w:p w:rsidR="009B79F1" w:rsidRDefault="006F305D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sz w:val="28"/>
          <w:szCs w:val="28"/>
        </w:rPr>
        <w:instrText xml:space="preserve"> FORMCHECKBOX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9B79F1">
        <w:rPr>
          <w:rFonts w:ascii="Times New Roman" w:hAnsi="Times New Roman" w:cs="Times New Roman"/>
          <w:sz w:val="28"/>
          <w:szCs w:val="28"/>
        </w:rPr>
        <w:t xml:space="preserve"> 18-30</w:t>
      </w:r>
    </w:p>
    <w:p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sz w:val="28"/>
          <w:szCs w:val="28"/>
        </w:rPr>
        <w:instrText xml:space="preserve"> FORMCHECKBOX </w:instrText>
      </w:r>
      <w:r w:rsidR="00C244F2">
        <w:rPr>
          <w:rFonts w:ascii="Times New Roman" w:hAnsi="Times New Roman" w:cs="Times New Roman"/>
          <w:sz w:val="28"/>
          <w:szCs w:val="28"/>
        </w:rPr>
      </w:r>
      <w:r w:rsidR="00C244F2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31-40</w:t>
      </w:r>
    </w:p>
    <w:p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sz w:val="28"/>
          <w:szCs w:val="28"/>
        </w:rPr>
        <w:instrText xml:space="preserve"> FORMCHECKBOX </w:instrText>
      </w:r>
      <w:r w:rsidR="00C244F2">
        <w:rPr>
          <w:rFonts w:ascii="Times New Roman" w:hAnsi="Times New Roman" w:cs="Times New Roman"/>
          <w:sz w:val="28"/>
          <w:szCs w:val="28"/>
        </w:rPr>
      </w:r>
      <w:r w:rsidR="00C244F2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40 и более</w:t>
      </w:r>
    </w:p>
    <w:p w:rsidR="006F305D" w:rsidRDefault="009B79F1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вы разработчик?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1"/>
            <w:enabled/>
            <w:calcOnExit w:val="0"/>
            <w:ddList>
              <w:listEntry w:val="Выберите из предложенных"/>
              <w:listEntry w:val="Веб"/>
              <w:listEntry w:val="Мобильный"/>
              <w:listEntry w:val="Desktop"/>
              <w:listEntry w:val="Embedeed"/>
              <w:listEntry w:val="DevOps"/>
            </w:ddList>
          </w:ffData>
        </w:fldChar>
      </w:r>
      <w:bookmarkStart w:id="2" w:name="ПолеСоСписком1"/>
      <w:r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 w:rsidR="00C244F2">
        <w:rPr>
          <w:rFonts w:ascii="Times New Roman" w:hAnsi="Times New Roman" w:cs="Times New Roman"/>
          <w:sz w:val="28"/>
          <w:szCs w:val="28"/>
        </w:rPr>
      </w:r>
      <w:r w:rsidR="00C244F2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2"/>
    </w:p>
    <w:p w:rsidR="009B79F1" w:rsidRP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Остались вы довольны оборудованием в наших коворкингах? 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2"/>
            <w:enabled/>
            <w:calcOnExit w:val="0"/>
            <w:ddList>
              <w:listEntry w:val="Да, доволен"/>
              <w:listEntry w:val="Нет, не доволен"/>
            </w:ddList>
          </w:ffData>
        </w:fldChar>
      </w:r>
      <w:bookmarkStart w:id="4" w:name="ПолеСоСписком2"/>
      <w:r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 w:rsidR="00C244F2">
        <w:rPr>
          <w:rFonts w:ascii="Times New Roman" w:hAnsi="Times New Roman" w:cs="Times New Roman"/>
          <w:sz w:val="28"/>
          <w:szCs w:val="28"/>
        </w:rPr>
      </w:r>
      <w:r w:rsidR="00C244F2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4"/>
    </w:p>
    <w:p w:rsidR="003A521A" w:rsidRPr="009B79F1" w:rsidRDefault="003A521A" w:rsidP="003A5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Остались вы довольны программным обеспечением на компьютерах в наших коворкингах?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2"/>
            <w:enabled/>
            <w:calcOnExit w:val="0"/>
            <w:ddList>
              <w:listEntry w:val="Да, доволен"/>
              <w:listEntry w:val="Нет, не доволен"/>
            </w:ddList>
          </w:ffData>
        </w:fldChar>
      </w:r>
      <w:r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 w:rsidR="00C244F2">
        <w:rPr>
          <w:rFonts w:ascii="Times New Roman" w:hAnsi="Times New Roman" w:cs="Times New Roman"/>
          <w:sz w:val="28"/>
          <w:szCs w:val="28"/>
        </w:rPr>
      </w:r>
      <w:r w:rsidR="00C244F2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9B79F1" w:rsidRDefault="003A521A" w:rsidP="009B7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ли у вас какие-то предложения по улучшению качества программных </w:t>
      </w:r>
      <w:r w:rsidR="0005373C">
        <w:rPr>
          <w:rFonts w:ascii="Times New Roman" w:hAnsi="Times New Roman" w:cs="Times New Roman"/>
          <w:sz w:val="28"/>
          <w:szCs w:val="28"/>
        </w:rPr>
        <w:t xml:space="preserve">и аппаратных средств в коворкингах? </w:t>
      </w:r>
      <w:r w:rsidR="0005373C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ТекстовоеПоле2"/>
            <w:enabled/>
            <w:calcOnExit w:val="0"/>
            <w:textInput>
              <w:default w:val="Без ограничений"/>
            </w:textInput>
          </w:ffData>
        </w:fldChar>
      </w:r>
      <w:bookmarkStart w:id="5" w:name="ТекстовоеПоле2"/>
      <w:r w:rsidR="0005373C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="0005373C">
        <w:rPr>
          <w:rFonts w:ascii="Times New Roman" w:hAnsi="Times New Roman" w:cs="Times New Roman"/>
          <w:sz w:val="28"/>
          <w:szCs w:val="28"/>
        </w:rPr>
      </w:r>
      <w:r w:rsidR="0005373C">
        <w:rPr>
          <w:rFonts w:ascii="Times New Roman" w:hAnsi="Times New Roman" w:cs="Times New Roman"/>
          <w:sz w:val="28"/>
          <w:szCs w:val="28"/>
        </w:rPr>
        <w:fldChar w:fldCharType="separate"/>
      </w:r>
      <w:r w:rsidR="0005373C">
        <w:rPr>
          <w:rFonts w:ascii="Times New Roman" w:hAnsi="Times New Roman" w:cs="Times New Roman"/>
          <w:noProof/>
          <w:sz w:val="28"/>
          <w:szCs w:val="28"/>
        </w:rPr>
        <w:t>Без ограничений</w:t>
      </w:r>
      <w:r w:rsidR="0005373C">
        <w:rPr>
          <w:rFonts w:ascii="Times New Roman" w:hAnsi="Times New Roman" w:cs="Times New Roman"/>
          <w:sz w:val="28"/>
          <w:szCs w:val="28"/>
        </w:rPr>
        <w:fldChar w:fldCharType="end"/>
      </w:r>
      <w:bookmarkEnd w:id="5"/>
    </w:p>
    <w:p w:rsid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</w:p>
    <w:p w:rsidR="009B79F1" w:rsidRPr="009B79F1" w:rsidRDefault="009B79F1" w:rsidP="009B79F1">
      <w:pPr>
        <w:rPr>
          <w:rFonts w:ascii="Times New Roman" w:hAnsi="Times New Roman" w:cs="Times New Roman"/>
          <w:sz w:val="28"/>
          <w:szCs w:val="28"/>
        </w:rPr>
      </w:pPr>
    </w:p>
    <w:sectPr w:rsidR="009B79F1" w:rsidRPr="009B79F1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4F2" w:rsidRDefault="00C244F2" w:rsidP="009B79F1">
      <w:pPr>
        <w:spacing w:after="0" w:line="240" w:lineRule="auto"/>
      </w:pPr>
      <w:r>
        <w:separator/>
      </w:r>
    </w:p>
  </w:endnote>
  <w:endnote w:type="continuationSeparator" w:id="0">
    <w:p w:rsidR="00C244F2" w:rsidRDefault="00C244F2" w:rsidP="009B7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4F2" w:rsidRDefault="00C244F2" w:rsidP="009B79F1">
      <w:pPr>
        <w:spacing w:after="0" w:line="240" w:lineRule="auto"/>
      </w:pPr>
      <w:r>
        <w:separator/>
      </w:r>
    </w:p>
  </w:footnote>
  <w:footnote w:type="continuationSeparator" w:id="0">
    <w:p w:rsidR="00C244F2" w:rsidRDefault="00C244F2" w:rsidP="009B7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9F1" w:rsidRDefault="006F305D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Галактионов Максим</w:t>
    </w:r>
  </w:p>
  <w:p w:rsidR="006F305D" w:rsidRPr="006F305D" w:rsidRDefault="006F305D">
    <w:pPr>
      <w:pStyle w:val="a3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5D"/>
    <w:rsid w:val="0003383A"/>
    <w:rsid w:val="0005373C"/>
    <w:rsid w:val="00226997"/>
    <w:rsid w:val="002335C3"/>
    <w:rsid w:val="003A521A"/>
    <w:rsid w:val="006F305D"/>
    <w:rsid w:val="009B79F1"/>
    <w:rsid w:val="00C2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743D"/>
  <w15:chartTrackingRefBased/>
  <w15:docId w15:val="{8A5C73C6-848F-41BF-80CA-12BC45B4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79F1"/>
  </w:style>
  <w:style w:type="paragraph" w:styleId="a5">
    <w:name w:val="footer"/>
    <w:basedOn w:val="a"/>
    <w:link w:val="a6"/>
    <w:uiPriority w:val="99"/>
    <w:unhideWhenUsed/>
    <w:rsid w:val="009B7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7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kf\Downloads\&#1080;&#1083;&#1080;&#1083;&#1100;&#1085;&#1072;%20(1)\&#1058;&#1077;&#1084;&#1072;%204\&#1048;&#1057;&#1056;,%20&#1053;&#1102;&#1093;&#1072;&#1083;&#1086;&#1074;%20&#1044;&#1077;&#1085;&#1080;&#108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ИСР, Нюхалов Денис.dotx</Template>
  <TotalTime>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Galaktionov</dc:creator>
  <cp:keywords/>
  <dc:description/>
  <cp:lastModifiedBy>Maxim Galaktionov</cp:lastModifiedBy>
  <cp:revision>1</cp:revision>
  <dcterms:created xsi:type="dcterms:W3CDTF">2021-04-05T02:19:00Z</dcterms:created>
  <dcterms:modified xsi:type="dcterms:W3CDTF">2021-04-05T02:22:00Z</dcterms:modified>
</cp:coreProperties>
</file>