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Оцените, пожалуйста, качество предоставленных услуг.</w:t>
      </w:r>
    </w:p>
    <w:p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69D7" w:rsidRPr="004D2CFE" w:rsidRDefault="00D469D7" w:rsidP="004D2C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CFE">
        <w:rPr>
          <w:rFonts w:ascii="Times New Roman" w:hAnsi="Times New Roman" w:cs="Times New Roman"/>
          <w:b/>
          <w:bCs/>
          <w:sz w:val="28"/>
          <w:szCs w:val="28"/>
        </w:rPr>
        <w:t>Анкетные данные</w:t>
      </w:r>
    </w:p>
    <w:p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Фамилия:</w:t>
      </w:r>
      <w:r w:rsidR="004D2CFE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1"/>
            <w:enabled/>
            <w:calcOnExit w:val="0"/>
            <w:helpText w:type="text" w:val="Введите свою фамилию"/>
            <w:statusText w:type="text" w:val="Введите свою фамилию"/>
            <w:textInput>
              <w:maxLength w:val="100"/>
              <w:format w:val="Первая прописная"/>
            </w:textInput>
          </w:ffData>
        </w:fldChar>
      </w:r>
      <w:bookmarkStart w:id="0" w:name="ТекстовоеПоле1"/>
      <w:r w:rsidR="00A64C7C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A64C7C">
        <w:rPr>
          <w:rFonts w:ascii="Times New Roman" w:hAnsi="Times New Roman" w:cs="Times New Roman"/>
          <w:sz w:val="24"/>
          <w:szCs w:val="24"/>
        </w:rPr>
      </w:r>
      <w:r w:rsidR="00A64C7C">
        <w:rPr>
          <w:rFonts w:ascii="Times New Roman" w:hAnsi="Times New Roman" w:cs="Times New Roman"/>
          <w:sz w:val="24"/>
          <w:szCs w:val="24"/>
        </w:rPr>
        <w:fldChar w:fldCharType="separate"/>
      </w:r>
      <w:r w:rsidR="00C34816">
        <w:rPr>
          <w:rFonts w:ascii="Times New Roman" w:hAnsi="Times New Roman" w:cs="Times New Roman"/>
          <w:noProof/>
          <w:sz w:val="24"/>
          <w:szCs w:val="24"/>
        </w:rPr>
        <w:t>Да</w:t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</w:p>
    <w:p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Имя:</w:t>
      </w:r>
      <w:r w:rsidR="00A64C7C" w:rsidRP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helpText w:type="text" w:val="Введите свою фамилию"/>
            <w:statusText w:type="text" w:val="Введите свою фамилию"/>
            <w:textInput>
              <w:maxLength w:val="100"/>
              <w:format w:val="Первая прописная"/>
            </w:textInput>
          </w:ffData>
        </w:fldChar>
      </w:r>
      <w:r w:rsidR="00A64C7C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A64C7C">
        <w:rPr>
          <w:rFonts w:ascii="Times New Roman" w:hAnsi="Times New Roman" w:cs="Times New Roman"/>
          <w:sz w:val="24"/>
          <w:szCs w:val="24"/>
        </w:rPr>
      </w:r>
      <w:r w:rsidR="00A64C7C">
        <w:rPr>
          <w:rFonts w:ascii="Times New Roman" w:hAnsi="Times New Roman" w:cs="Times New Roman"/>
          <w:sz w:val="24"/>
          <w:szCs w:val="24"/>
        </w:rPr>
        <w:fldChar w:fldCharType="separate"/>
      </w:r>
      <w:r w:rsidR="00C34816">
        <w:rPr>
          <w:rFonts w:ascii="Times New Roman" w:hAnsi="Times New Roman" w:cs="Times New Roman"/>
          <w:noProof/>
          <w:sz w:val="24"/>
          <w:szCs w:val="24"/>
        </w:rPr>
        <w:t>11111</w:t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</w:p>
    <w:p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Отчество:</w:t>
      </w:r>
      <w:r w:rsidR="00A64C7C" w:rsidRP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helpText w:type="text" w:val="Введите своё отчество"/>
            <w:statusText w:type="text" w:val="Введите своё отчество"/>
            <w:textInput>
              <w:maxLength w:val="100"/>
              <w:format w:val="Первая прописная"/>
            </w:textInput>
          </w:ffData>
        </w:fldChar>
      </w:r>
      <w:r w:rsidR="00A64C7C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A64C7C">
        <w:rPr>
          <w:rFonts w:ascii="Times New Roman" w:hAnsi="Times New Roman" w:cs="Times New Roman"/>
          <w:sz w:val="24"/>
          <w:szCs w:val="24"/>
        </w:rPr>
      </w:r>
      <w:r w:rsidR="00A64C7C">
        <w:rPr>
          <w:rFonts w:ascii="Times New Roman" w:hAnsi="Times New Roman" w:cs="Times New Roman"/>
          <w:sz w:val="24"/>
          <w:szCs w:val="24"/>
        </w:rPr>
        <w:fldChar w:fldCharType="separate"/>
      </w:r>
      <w:r w:rsidR="00C34816">
        <w:rPr>
          <w:rFonts w:ascii="Times New Roman" w:hAnsi="Times New Roman" w:cs="Times New Roman"/>
          <w:noProof/>
          <w:sz w:val="24"/>
          <w:szCs w:val="24"/>
        </w:rPr>
        <w:t>2222222</w:t>
      </w:r>
      <w:bookmarkStart w:id="1" w:name="_GoBack"/>
      <w:bookmarkEnd w:id="1"/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</w:p>
    <w:p w:rsidR="00D469D7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Возраст:</w:t>
      </w:r>
    </w:p>
    <w:p w:rsidR="00A64C7C" w:rsidRPr="004D2CFE" w:rsidRDefault="00A64C7C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" w:name="Флажок1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C34816">
        <w:rPr>
          <w:rFonts w:ascii="Times New Roman" w:hAnsi="Times New Roman" w:cs="Times New Roman"/>
          <w:sz w:val="24"/>
          <w:szCs w:val="24"/>
        </w:rPr>
      </w:r>
      <w:r w:rsidR="00C34816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18-21</w:t>
      </w:r>
    </w:p>
    <w:p w:rsidR="00A64C7C" w:rsidRPr="004D2CFE" w:rsidRDefault="00A64C7C" w:rsidP="00A64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C34816">
        <w:rPr>
          <w:rFonts w:ascii="Times New Roman" w:hAnsi="Times New Roman" w:cs="Times New Roman"/>
          <w:sz w:val="24"/>
          <w:szCs w:val="24"/>
        </w:rPr>
      </w:r>
      <w:r w:rsidR="00C34816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22-30</w:t>
      </w:r>
    </w:p>
    <w:p w:rsidR="00A64C7C" w:rsidRPr="004D2CFE" w:rsidRDefault="00A64C7C" w:rsidP="00A64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C34816">
        <w:rPr>
          <w:rFonts w:ascii="Times New Roman" w:hAnsi="Times New Roman" w:cs="Times New Roman"/>
          <w:sz w:val="24"/>
          <w:szCs w:val="24"/>
        </w:rPr>
      </w:r>
      <w:r w:rsidR="00C34816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31-40</w:t>
      </w:r>
    </w:p>
    <w:p w:rsidR="00A64C7C" w:rsidRPr="004D2CFE" w:rsidRDefault="00A64C7C" w:rsidP="00A64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C34816">
        <w:rPr>
          <w:rFonts w:ascii="Times New Roman" w:hAnsi="Times New Roman" w:cs="Times New Roman"/>
          <w:sz w:val="24"/>
          <w:szCs w:val="24"/>
        </w:rPr>
      </w:r>
      <w:r w:rsidR="00C34816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41-50</w:t>
      </w:r>
    </w:p>
    <w:p w:rsidR="00A64C7C" w:rsidRDefault="00A64C7C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C34816">
        <w:rPr>
          <w:rFonts w:ascii="Times New Roman" w:hAnsi="Times New Roman" w:cs="Times New Roman"/>
          <w:sz w:val="24"/>
          <w:szCs w:val="24"/>
        </w:rPr>
      </w:r>
      <w:r w:rsidR="00C34816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51-60</w:t>
      </w:r>
    </w:p>
    <w:p w:rsidR="00A64C7C" w:rsidRPr="004D2CFE" w:rsidRDefault="00A64C7C" w:rsidP="00A64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C34816">
        <w:rPr>
          <w:rFonts w:ascii="Times New Roman" w:hAnsi="Times New Roman" w:cs="Times New Roman"/>
          <w:sz w:val="24"/>
          <w:szCs w:val="24"/>
        </w:rPr>
      </w:r>
      <w:r w:rsidR="00C34816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61-70</w:t>
      </w:r>
    </w:p>
    <w:p w:rsidR="00A64C7C" w:rsidRDefault="00A64C7C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C34816">
        <w:rPr>
          <w:rFonts w:ascii="Times New Roman" w:hAnsi="Times New Roman" w:cs="Times New Roman"/>
          <w:sz w:val="24"/>
          <w:szCs w:val="24"/>
        </w:rPr>
      </w:r>
      <w:r w:rsidR="00C34816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71-80</w:t>
      </w:r>
    </w:p>
    <w:p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Пол:</w:t>
      </w:r>
      <w:r w:rsid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1"/>
            <w:enabled/>
            <w:calcOnExit w:val="0"/>
            <w:ddList>
              <w:result w:val="1"/>
              <w:listEntry w:val="Выберите поле из списка"/>
              <w:listEntry w:val="Мужской"/>
              <w:listEntry w:val="Женский"/>
            </w:ddList>
          </w:ffData>
        </w:fldChar>
      </w:r>
      <w:bookmarkStart w:id="3" w:name="ПолеСоСписком1"/>
      <w:r w:rsidR="00A64C7C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C34816">
        <w:rPr>
          <w:rFonts w:ascii="Times New Roman" w:hAnsi="Times New Roman" w:cs="Times New Roman"/>
          <w:sz w:val="24"/>
          <w:szCs w:val="24"/>
        </w:rPr>
      </w:r>
      <w:r w:rsidR="00C34816">
        <w:rPr>
          <w:rFonts w:ascii="Times New Roman" w:hAnsi="Times New Roman" w:cs="Times New Roman"/>
          <w:sz w:val="24"/>
          <w:szCs w:val="24"/>
        </w:rPr>
        <w:fldChar w:fldCharType="separate"/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  <w:bookmarkEnd w:id="3"/>
    </w:p>
    <w:p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69D7" w:rsidRPr="004D2CFE" w:rsidRDefault="00D469D7" w:rsidP="004D2C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CFE">
        <w:rPr>
          <w:rFonts w:ascii="Times New Roman" w:hAnsi="Times New Roman" w:cs="Times New Roman"/>
          <w:b/>
          <w:bCs/>
          <w:sz w:val="28"/>
          <w:szCs w:val="28"/>
        </w:rPr>
        <w:t>Качество предоставленных услуг</w:t>
      </w:r>
    </w:p>
    <w:p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Выберите страну, которую Вы посетили:</w:t>
      </w:r>
      <w:r w:rsid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2"/>
            <w:enabled/>
            <w:calcOnExit w:val="0"/>
            <w:ddList>
              <w:result w:val="3"/>
              <w:listEntry w:val="Англия"/>
              <w:listEntry w:val="Франция"/>
              <w:listEntry w:val="Италия"/>
              <w:listEntry w:val="Венгрия"/>
              <w:listEntry w:val="Испания"/>
              <w:listEntry w:val="Польша"/>
            </w:ddList>
          </w:ffData>
        </w:fldChar>
      </w:r>
      <w:bookmarkStart w:id="4" w:name="ПолеСоСписком2"/>
      <w:r w:rsidR="00A64C7C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C34816">
        <w:rPr>
          <w:rFonts w:ascii="Times New Roman" w:hAnsi="Times New Roman" w:cs="Times New Roman"/>
          <w:sz w:val="24"/>
          <w:szCs w:val="24"/>
        </w:rPr>
      </w:r>
      <w:r w:rsidR="00C34816">
        <w:rPr>
          <w:rFonts w:ascii="Times New Roman" w:hAnsi="Times New Roman" w:cs="Times New Roman"/>
          <w:sz w:val="24"/>
          <w:szCs w:val="24"/>
        </w:rPr>
        <w:fldChar w:fldCharType="separate"/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  <w:bookmarkEnd w:id="4"/>
    </w:p>
    <w:p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Укажите количество человек, участвовавших в путешествии:</w:t>
      </w:r>
      <w:r w:rsid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2"/>
            <w:enabled/>
            <w:calcOnExit w:val="0"/>
            <w:textInput>
              <w:type w:val="number"/>
              <w:default w:val="1"/>
              <w:maxLength w:val="3"/>
              <w:format w:val="0"/>
            </w:textInput>
          </w:ffData>
        </w:fldChar>
      </w:r>
      <w:bookmarkStart w:id="5" w:name="ТекстовоеПоле2"/>
      <w:r w:rsidR="00A64C7C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A64C7C">
        <w:rPr>
          <w:rFonts w:ascii="Times New Roman" w:hAnsi="Times New Roman" w:cs="Times New Roman"/>
          <w:sz w:val="24"/>
          <w:szCs w:val="24"/>
        </w:rPr>
      </w:r>
      <w:r w:rsidR="00A64C7C">
        <w:rPr>
          <w:rFonts w:ascii="Times New Roman" w:hAnsi="Times New Roman" w:cs="Times New Roman"/>
          <w:sz w:val="24"/>
          <w:szCs w:val="24"/>
        </w:rPr>
        <w:fldChar w:fldCharType="separate"/>
      </w:r>
      <w:r w:rsidR="00A64C7C">
        <w:rPr>
          <w:rFonts w:ascii="Times New Roman" w:hAnsi="Times New Roman" w:cs="Times New Roman"/>
          <w:noProof/>
          <w:sz w:val="24"/>
          <w:szCs w:val="24"/>
        </w:rPr>
        <w:t>1</w:t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  <w:bookmarkEnd w:id="5"/>
    </w:p>
    <w:p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Стоимость предоставленных услуг представляется Вам:</w:t>
      </w:r>
      <w:r w:rsid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3"/>
            <w:enabled/>
            <w:calcOnExit w:val="0"/>
            <w:ddList>
              <w:result w:val="1"/>
              <w:listEntry w:val="Разумной"/>
              <w:listEntry w:val="Несколько завышенной"/>
              <w:listEntry w:val="Сильно завышенной"/>
              <w:listEntry w:val="Невероятно завышенной"/>
            </w:ddList>
          </w:ffData>
        </w:fldChar>
      </w:r>
      <w:bookmarkStart w:id="6" w:name="ПолеСоСписком3"/>
      <w:r w:rsidR="00A64C7C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C34816">
        <w:rPr>
          <w:rFonts w:ascii="Times New Roman" w:hAnsi="Times New Roman" w:cs="Times New Roman"/>
          <w:sz w:val="24"/>
          <w:szCs w:val="24"/>
        </w:rPr>
      </w:r>
      <w:r w:rsidR="00C34816">
        <w:rPr>
          <w:rFonts w:ascii="Times New Roman" w:hAnsi="Times New Roman" w:cs="Times New Roman"/>
          <w:sz w:val="24"/>
          <w:szCs w:val="24"/>
        </w:rPr>
        <w:fldChar w:fldCharType="separate"/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  <w:bookmarkEnd w:id="6"/>
    </w:p>
    <w:p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В целом, насколько Вы довольны услугой, предоставленной нами?</w:t>
      </w:r>
      <w:r w:rsid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4"/>
            <w:enabled/>
            <w:calcOnExit w:val="0"/>
            <w:ddList>
              <w:listEntry w:val="Выберите вариант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bookmarkStart w:id="7" w:name="ПолеСоСписком4"/>
      <w:r w:rsidR="00A64C7C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C34816">
        <w:rPr>
          <w:rFonts w:ascii="Times New Roman" w:hAnsi="Times New Roman" w:cs="Times New Roman"/>
          <w:sz w:val="24"/>
          <w:szCs w:val="24"/>
        </w:rPr>
      </w:r>
      <w:r w:rsidR="00C34816">
        <w:rPr>
          <w:rFonts w:ascii="Times New Roman" w:hAnsi="Times New Roman" w:cs="Times New Roman"/>
          <w:sz w:val="24"/>
          <w:szCs w:val="24"/>
        </w:rPr>
        <w:fldChar w:fldCharType="separate"/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  <w:bookmarkEnd w:id="7"/>
    </w:p>
    <w:p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Насколько Вы довольны качеством питания?</w:t>
      </w:r>
      <w:r w:rsid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5"/>
            <w:enabled/>
            <w:calcOnExit w:val="0"/>
            <w:ddList>
              <w:listEntry w:val="Выберите вариант ответа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bookmarkStart w:id="8" w:name="ПолеСоСписком5"/>
      <w:r w:rsidR="00A64C7C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C34816">
        <w:rPr>
          <w:rFonts w:ascii="Times New Roman" w:hAnsi="Times New Roman" w:cs="Times New Roman"/>
          <w:sz w:val="24"/>
          <w:szCs w:val="24"/>
        </w:rPr>
      </w:r>
      <w:r w:rsidR="00C34816">
        <w:rPr>
          <w:rFonts w:ascii="Times New Roman" w:hAnsi="Times New Roman" w:cs="Times New Roman"/>
          <w:sz w:val="24"/>
          <w:szCs w:val="24"/>
        </w:rPr>
        <w:fldChar w:fldCharType="separate"/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  <w:bookmarkEnd w:id="8"/>
    </w:p>
    <w:p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Насколько Вы довольны качеством развлекательных услуг, оказываемых на территории гостиницы?</w:t>
      </w:r>
      <w:r w:rsid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ddList>
              <w:listEntry w:val="Выберите вариант ответа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r w:rsidR="00A64C7C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C34816">
        <w:rPr>
          <w:rFonts w:ascii="Times New Roman" w:hAnsi="Times New Roman" w:cs="Times New Roman"/>
          <w:sz w:val="24"/>
          <w:szCs w:val="24"/>
        </w:rPr>
      </w:r>
      <w:r w:rsidR="00C34816">
        <w:rPr>
          <w:rFonts w:ascii="Times New Roman" w:hAnsi="Times New Roman" w:cs="Times New Roman"/>
          <w:sz w:val="24"/>
          <w:szCs w:val="24"/>
        </w:rPr>
        <w:fldChar w:fldCharType="separate"/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</w:p>
    <w:p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Насколько Вы довольны качеством экскурсионного обслуживания, организованного нашей организацией?</w:t>
      </w:r>
      <w:r w:rsid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5"/>
            <w:enabled/>
            <w:calcOnExit w:val="0"/>
            <w:ddList>
              <w:listEntry w:val="Выберите вариант ответа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r w:rsidR="00A64C7C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C34816">
        <w:rPr>
          <w:rFonts w:ascii="Times New Roman" w:hAnsi="Times New Roman" w:cs="Times New Roman"/>
          <w:sz w:val="24"/>
          <w:szCs w:val="24"/>
        </w:rPr>
      </w:r>
      <w:r w:rsidR="00C34816">
        <w:rPr>
          <w:rFonts w:ascii="Times New Roman" w:hAnsi="Times New Roman" w:cs="Times New Roman"/>
          <w:sz w:val="24"/>
          <w:szCs w:val="24"/>
        </w:rPr>
        <w:fldChar w:fldCharType="separate"/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</w:p>
    <w:p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Посоветовали бы Вы нашу организацию своим друзьям и знакомым?</w:t>
      </w:r>
      <w:r w:rsid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ddList>
              <w:listEntry w:val="Выберите вариант ответа из списка"/>
              <w:listEntry w:val="нет"/>
              <w:listEntry w:val="да"/>
            </w:ddList>
          </w:ffData>
        </w:fldChar>
      </w:r>
      <w:r w:rsidR="00A64C7C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C34816">
        <w:rPr>
          <w:rFonts w:ascii="Times New Roman" w:hAnsi="Times New Roman" w:cs="Times New Roman"/>
          <w:sz w:val="24"/>
          <w:szCs w:val="24"/>
        </w:rPr>
      </w:r>
      <w:r w:rsidR="00C34816">
        <w:rPr>
          <w:rFonts w:ascii="Times New Roman" w:hAnsi="Times New Roman" w:cs="Times New Roman"/>
          <w:sz w:val="24"/>
          <w:szCs w:val="24"/>
        </w:rPr>
        <w:fldChar w:fldCharType="separate"/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</w:p>
    <w:p w:rsidR="00D469D7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Какие неудобства при работе с нами Вы испытывали?</w:t>
      </w:r>
      <w:r w:rsid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3"/>
            <w:enabled/>
            <w:calcOnExit w:val="0"/>
            <w:textInput>
              <w:default w:val="Без ограничений"/>
            </w:textInput>
          </w:ffData>
        </w:fldChar>
      </w:r>
      <w:bookmarkStart w:id="9" w:name="ТекстовоеПоле3"/>
      <w:r w:rsidR="00A64C7C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A64C7C">
        <w:rPr>
          <w:rFonts w:ascii="Times New Roman" w:hAnsi="Times New Roman" w:cs="Times New Roman"/>
          <w:sz w:val="24"/>
          <w:szCs w:val="24"/>
        </w:rPr>
      </w:r>
      <w:r w:rsidR="00A64C7C">
        <w:rPr>
          <w:rFonts w:ascii="Times New Roman" w:hAnsi="Times New Roman" w:cs="Times New Roman"/>
          <w:sz w:val="24"/>
          <w:szCs w:val="24"/>
        </w:rPr>
        <w:fldChar w:fldCharType="separate"/>
      </w:r>
      <w:r w:rsidR="00A64C7C">
        <w:rPr>
          <w:rFonts w:ascii="Times New Roman" w:hAnsi="Times New Roman" w:cs="Times New Roman"/>
          <w:noProof/>
          <w:sz w:val="24"/>
          <w:szCs w:val="24"/>
        </w:rPr>
        <w:t>Без ограничений</w:t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  <w:bookmarkEnd w:id="9"/>
    </w:p>
    <w:p w:rsidR="004D2CFE" w:rsidRPr="004D2CFE" w:rsidRDefault="004D2CFE" w:rsidP="004D2C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34C5" w:rsidRPr="004D2CFE" w:rsidRDefault="00D469D7" w:rsidP="004D2CFE">
      <w:pPr>
        <w:jc w:val="right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Спасибо за заполнение анкеты. Нам очень важно Ваше мнение.</w:t>
      </w:r>
    </w:p>
    <w:sectPr w:rsidR="00A134C5" w:rsidRPr="004D2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Z9iXQq/Odc70B+97Dh5M4m1s22S2nUc6a1klXcLXFkjv7onThwsY2oVpKyyBffeRIAdhUjnO160UprAnxL8Z+w==" w:salt="UTXRajOXII9tHbRS5bcV3A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16"/>
    <w:rsid w:val="0002284A"/>
    <w:rsid w:val="00041DC9"/>
    <w:rsid w:val="001571AB"/>
    <w:rsid w:val="004D2CFE"/>
    <w:rsid w:val="00841785"/>
    <w:rsid w:val="00A134C5"/>
    <w:rsid w:val="00A64C7C"/>
    <w:rsid w:val="00C34816"/>
    <w:rsid w:val="00C53614"/>
    <w:rsid w:val="00CB2589"/>
    <w:rsid w:val="00CE7502"/>
    <w:rsid w:val="00D469D7"/>
    <w:rsid w:val="00FA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1EA3"/>
  <w15:chartTrackingRefBased/>
  <w15:docId w15:val="{FF5C7DAC-40C1-4572-A077-0934B9C3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kf\Downloads\&#1080;&#1083;&#1080;&#1083;&#1100;&#1085;&#1072;%20(1)\&#1058;&#1077;&#1084;&#1072;%204\&#1051;&#1056;\&#1040;&#1085;&#1082;&#1077;&#1090;&#1072;,%20&#1053;&#1102;&#1093;&#1072;&#1083;&#1086;&#1074;%20&#1044;&#1077;&#1085;&#1080;&#1089;,%20&#1048;&#1042;&#1058;%201-1,%20&#1058;&#1077;&#1084;&#1072;%204,%20&#1079;&#1072;&#1076;&#1072;&#1085;&#1080;&#1077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48686-A632-4C8F-8FB8-B5C0B9B76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Анкета, Нюхалов Денис, ИВТ 1-1, Тема 4, задание 1.dotx</Template>
  <TotalTime>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Galaktionov</dc:creator>
  <cp:keywords/>
  <dc:description/>
  <cp:lastModifiedBy>Maxim Galaktionov</cp:lastModifiedBy>
  <cp:revision>1</cp:revision>
  <dcterms:created xsi:type="dcterms:W3CDTF">2021-04-05T02:23:00Z</dcterms:created>
  <dcterms:modified xsi:type="dcterms:W3CDTF">2021-04-05T02:24:00Z</dcterms:modified>
</cp:coreProperties>
</file>